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1585" w14:textId="54FFDB7D" w:rsidR="00416864" w:rsidRDefault="002314DF">
      <w:pPr>
        <w:pStyle w:val="Heading1"/>
      </w:pPr>
      <w:r>
        <w:t>WEB PROJECT</w:t>
      </w:r>
      <w:r w:rsidR="00444070">
        <w:t xml:space="preserve"> - Feasibility</w:t>
      </w:r>
    </w:p>
    <w:p w14:paraId="21394977" w14:textId="77777777" w:rsidR="002314DF" w:rsidRDefault="002314DF" w:rsidP="002314DF">
      <w:pPr>
        <w:pStyle w:val="ListBullet"/>
      </w:pPr>
      <w:r>
        <w:t>Organization Name</w:t>
      </w:r>
    </w:p>
    <w:p w14:paraId="2DC40BE9" w14:textId="77777777" w:rsidR="002314DF" w:rsidRDefault="002314DF" w:rsidP="002314DF">
      <w:pPr>
        <w:pStyle w:val="ListBullet"/>
        <w:numPr>
          <w:ilvl w:val="1"/>
          <w:numId w:val="3"/>
        </w:numPr>
      </w:pPr>
      <w:r>
        <w:t>Lasalle Music Inc.</w:t>
      </w:r>
    </w:p>
    <w:p w14:paraId="5509AD87" w14:textId="77777777" w:rsidR="002314DF" w:rsidRDefault="002314DF" w:rsidP="002314DF">
      <w:pPr>
        <w:pStyle w:val="ListBullet"/>
      </w:pPr>
      <w:r>
        <w:t>Contact</w:t>
      </w:r>
    </w:p>
    <w:p w14:paraId="31D56AB7" w14:textId="77777777" w:rsidR="00473D6A" w:rsidRDefault="008F1A24" w:rsidP="00473D6A">
      <w:pPr>
        <w:pStyle w:val="ListBullet"/>
        <w:numPr>
          <w:ilvl w:val="1"/>
          <w:numId w:val="3"/>
        </w:numPr>
      </w:pPr>
      <w:r>
        <w:t>Jay Swatman</w:t>
      </w:r>
    </w:p>
    <w:p w14:paraId="6E4734F3" w14:textId="636BAB3F" w:rsidR="008F1A24" w:rsidRDefault="008F1A24" w:rsidP="00473D6A">
      <w:pPr>
        <w:pStyle w:val="ListBullet"/>
        <w:numPr>
          <w:ilvl w:val="1"/>
          <w:numId w:val="3"/>
        </w:numPr>
      </w:pPr>
      <w:r>
        <w:t>Lynne Swatman</w:t>
      </w:r>
    </w:p>
    <w:p w14:paraId="6F53039C" w14:textId="77777777" w:rsidR="002314DF" w:rsidRDefault="002314DF" w:rsidP="002314DF">
      <w:pPr>
        <w:pStyle w:val="ListBullet"/>
      </w:pPr>
      <w:r>
        <w:t>Decision Maker</w:t>
      </w:r>
    </w:p>
    <w:p w14:paraId="2A6D32D0" w14:textId="3A431879" w:rsidR="008F1A24" w:rsidRDefault="008F1A24" w:rsidP="008F1A24">
      <w:pPr>
        <w:pStyle w:val="ListBullet"/>
        <w:numPr>
          <w:ilvl w:val="1"/>
          <w:numId w:val="3"/>
        </w:numPr>
      </w:pPr>
      <w:r>
        <w:t>Jay Swatman</w:t>
      </w:r>
    </w:p>
    <w:p w14:paraId="5EBE6344" w14:textId="2F3AA0C0" w:rsidR="002314DF" w:rsidRDefault="002314DF" w:rsidP="002314DF">
      <w:pPr>
        <w:pStyle w:val="ListBullet"/>
      </w:pPr>
      <w:r>
        <w:t>Org Chart</w:t>
      </w:r>
    </w:p>
    <w:p w14:paraId="7735B1CD" w14:textId="129D81DD" w:rsidR="000A6505" w:rsidRDefault="000A6505" w:rsidP="000A6505">
      <w:pPr>
        <w:pStyle w:val="ListBullet"/>
        <w:numPr>
          <w:ilvl w:val="1"/>
          <w:numId w:val="3"/>
        </w:numPr>
      </w:pPr>
      <w:r>
        <w:t>Jay Swatman – Owner</w:t>
      </w:r>
    </w:p>
    <w:p w14:paraId="2905AB85" w14:textId="624B3E88" w:rsidR="000A6505" w:rsidRDefault="000A6505" w:rsidP="000A6505">
      <w:pPr>
        <w:pStyle w:val="ListBullet"/>
        <w:numPr>
          <w:ilvl w:val="1"/>
          <w:numId w:val="3"/>
        </w:numPr>
      </w:pPr>
      <w:r>
        <w:t>Lynne Swatman – Mother of Owner</w:t>
      </w:r>
    </w:p>
    <w:p w14:paraId="3F8BC16B" w14:textId="0F3C8E32" w:rsidR="000A6505" w:rsidRDefault="000A6505" w:rsidP="000A6505">
      <w:pPr>
        <w:pStyle w:val="ListBullet"/>
        <w:numPr>
          <w:ilvl w:val="1"/>
          <w:numId w:val="3"/>
        </w:numPr>
      </w:pPr>
      <w:r>
        <w:t>Teachers – Staff</w:t>
      </w:r>
      <w:bookmarkStart w:id="0" w:name="_GoBack"/>
      <w:bookmarkEnd w:id="0"/>
    </w:p>
    <w:p w14:paraId="48F3219C" w14:textId="77777777" w:rsidR="002314DF" w:rsidRDefault="002314DF" w:rsidP="002314DF">
      <w:pPr>
        <w:pStyle w:val="ListBullet"/>
      </w:pPr>
      <w:r>
        <w:t>Brief History</w:t>
      </w:r>
    </w:p>
    <w:p w14:paraId="3B0EBBAA" w14:textId="4A51C51A" w:rsidR="008F1A24" w:rsidRDefault="008F1A24" w:rsidP="008F1A24">
      <w:pPr>
        <w:pStyle w:val="ListBullet"/>
        <w:numPr>
          <w:ilvl w:val="1"/>
          <w:numId w:val="3"/>
        </w:numPr>
      </w:pPr>
      <w:r>
        <w:t xml:space="preserve">13 shops, 4 years </w:t>
      </w:r>
      <w:r w:rsidR="00473D6A">
        <w:t>at the current location</w:t>
      </w:r>
      <w:r>
        <w:t>, 6 years</w:t>
      </w:r>
      <w:r w:rsidR="00473D6A">
        <w:t xml:space="preserve"> in the location </w:t>
      </w:r>
      <w:r>
        <w:t xml:space="preserve">before. In Lasalle about 9 years. </w:t>
      </w:r>
    </w:p>
    <w:p w14:paraId="1A5B1E45" w14:textId="597DCDEC" w:rsidR="008F1A24" w:rsidRDefault="008F1A24" w:rsidP="008F1A24">
      <w:pPr>
        <w:pStyle w:val="ListBullet"/>
        <w:numPr>
          <w:ilvl w:val="1"/>
          <w:numId w:val="3"/>
        </w:numPr>
      </w:pPr>
      <w:r>
        <w:t>Started in the basement of parent</w:t>
      </w:r>
      <w:r w:rsidR="00473D6A">
        <w:t>’</w:t>
      </w:r>
      <w:r>
        <w:t xml:space="preserve">s house, </w:t>
      </w:r>
      <w:r w:rsidR="00473D6A">
        <w:t>1983/</w:t>
      </w:r>
      <w:r>
        <w:t xml:space="preserve">84. </w:t>
      </w:r>
    </w:p>
    <w:p w14:paraId="34A50FDD" w14:textId="67171ED0" w:rsidR="008F1A24" w:rsidRDefault="008F1A24" w:rsidP="008F1A24">
      <w:pPr>
        <w:pStyle w:val="ListBullet"/>
        <w:numPr>
          <w:ilvl w:val="1"/>
          <w:numId w:val="3"/>
        </w:numPr>
      </w:pPr>
      <w:r>
        <w:t>Worked for guitar shop in town in 1985-86</w:t>
      </w:r>
      <w:r w:rsidR="00473D6A">
        <w:t>.</w:t>
      </w:r>
    </w:p>
    <w:p w14:paraId="2E99EF4F" w14:textId="108F5E08" w:rsidR="008F1A24" w:rsidRDefault="008F1A24" w:rsidP="008F1A24">
      <w:pPr>
        <w:pStyle w:val="ListBullet"/>
        <w:numPr>
          <w:ilvl w:val="1"/>
          <w:numId w:val="3"/>
        </w:numPr>
      </w:pPr>
      <w:r>
        <w:t xml:space="preserve">Opened shop in </w:t>
      </w:r>
      <w:r w:rsidR="00473D6A">
        <w:t>19</w:t>
      </w:r>
      <w:r>
        <w:t>88</w:t>
      </w:r>
      <w:r w:rsidR="00473D6A">
        <w:t>.</w:t>
      </w:r>
    </w:p>
    <w:p w14:paraId="71BD8B55" w14:textId="235F0D56" w:rsidR="008F1A24" w:rsidRDefault="008F1A24" w:rsidP="008F1A24">
      <w:pPr>
        <w:pStyle w:val="ListBullet"/>
        <w:numPr>
          <w:ilvl w:val="1"/>
          <w:numId w:val="3"/>
        </w:numPr>
      </w:pPr>
      <w:r>
        <w:t>First location Gladstone Tecumseh</w:t>
      </w:r>
      <w:r w:rsidR="00473D6A">
        <w:t>.</w:t>
      </w:r>
    </w:p>
    <w:p w14:paraId="4BA8F2BE" w14:textId="74788DA2" w:rsidR="008F1A24" w:rsidRDefault="008F1A24" w:rsidP="008F1A24">
      <w:pPr>
        <w:pStyle w:val="ListBullet"/>
        <w:numPr>
          <w:ilvl w:val="1"/>
          <w:numId w:val="3"/>
        </w:numPr>
      </w:pPr>
      <w:r>
        <w:t>210 students to teach.</w:t>
      </w:r>
    </w:p>
    <w:p w14:paraId="4FDE6A79" w14:textId="5F2736DA" w:rsidR="008F1A24" w:rsidRDefault="008F1A24" w:rsidP="008F1A24">
      <w:pPr>
        <w:pStyle w:val="ListBullet"/>
        <w:numPr>
          <w:ilvl w:val="1"/>
          <w:numId w:val="3"/>
        </w:numPr>
      </w:pPr>
      <w:r>
        <w:t>168 students roughly in first year.</w:t>
      </w:r>
    </w:p>
    <w:p w14:paraId="325D4BD1" w14:textId="77777777" w:rsidR="002314DF" w:rsidRDefault="002314DF" w:rsidP="002314DF">
      <w:pPr>
        <w:pStyle w:val="ListBullet"/>
      </w:pPr>
      <w:r>
        <w:t>Why does the client need a website?</w:t>
      </w:r>
    </w:p>
    <w:p w14:paraId="7E704460" w14:textId="47D162B8" w:rsidR="008F1A24" w:rsidRDefault="00473D6A" w:rsidP="008F1A24">
      <w:pPr>
        <w:pStyle w:val="ListBullet"/>
        <w:numPr>
          <w:ilvl w:val="1"/>
          <w:numId w:val="3"/>
        </w:numPr>
      </w:pPr>
      <w:r>
        <w:lastRenderedPageBreak/>
        <w:t xml:space="preserve">A website is useful to the owner because it showcases the products available in store and offer information about the lessons </w:t>
      </w:r>
      <w:r w:rsidR="008613F7">
        <w:t xml:space="preserve">and repairs </w:t>
      </w:r>
      <w:r>
        <w:t>available.</w:t>
      </w:r>
    </w:p>
    <w:p w14:paraId="40326B37" w14:textId="77777777" w:rsidR="002314DF" w:rsidRDefault="002314DF" w:rsidP="002314DF">
      <w:pPr>
        <w:pStyle w:val="ListBullet"/>
      </w:pPr>
      <w:r>
        <w:t>Does the client currently have a website?</w:t>
      </w:r>
    </w:p>
    <w:p w14:paraId="6947F219" w14:textId="77777777" w:rsidR="002314DF" w:rsidRDefault="002314DF" w:rsidP="002314DF">
      <w:pPr>
        <w:pStyle w:val="ListBullet"/>
        <w:numPr>
          <w:ilvl w:val="1"/>
          <w:numId w:val="3"/>
        </w:numPr>
      </w:pPr>
      <w:r>
        <w:t>Yes</w:t>
      </w:r>
    </w:p>
    <w:p w14:paraId="7AA08018" w14:textId="3EF25486" w:rsidR="008F1A24" w:rsidRDefault="002314DF" w:rsidP="008F1A24">
      <w:pPr>
        <w:pStyle w:val="ListBullet"/>
      </w:pPr>
      <w:r>
        <w:t>What’s wrong with it?</w:t>
      </w:r>
    </w:p>
    <w:p w14:paraId="71A15EBC" w14:textId="04EC2125" w:rsidR="008F1A24" w:rsidRDefault="00473D6A" w:rsidP="008F1A24">
      <w:pPr>
        <w:pStyle w:val="ListBullet"/>
        <w:numPr>
          <w:ilvl w:val="1"/>
          <w:numId w:val="3"/>
        </w:numPr>
      </w:pPr>
      <w:r>
        <w:t>Old and outdated. Very difficult to for the client to maintain and update</w:t>
      </w:r>
      <w:r w:rsidR="008F1A24">
        <w:t>.</w:t>
      </w:r>
    </w:p>
    <w:p w14:paraId="3DE852A5" w14:textId="77777777" w:rsidR="002314DF" w:rsidRDefault="002314DF" w:rsidP="002314DF">
      <w:pPr>
        <w:pStyle w:val="ListBullet"/>
      </w:pPr>
      <w:r>
        <w:t>What should be added or removed?</w:t>
      </w:r>
    </w:p>
    <w:p w14:paraId="206D51FA" w14:textId="213FE6AC" w:rsidR="008F1A24" w:rsidRDefault="00EE0568" w:rsidP="008F1A24">
      <w:pPr>
        <w:pStyle w:val="ListBullet"/>
        <w:numPr>
          <w:ilvl w:val="1"/>
          <w:numId w:val="3"/>
        </w:numPr>
      </w:pPr>
      <w:r>
        <w:t>Client is not attached to anything on the current site. Looking for entirely new site.</w:t>
      </w:r>
    </w:p>
    <w:p w14:paraId="14B760EE" w14:textId="77777777" w:rsidR="002314DF" w:rsidRDefault="002314DF" w:rsidP="002314DF">
      <w:pPr>
        <w:pStyle w:val="ListBullet"/>
      </w:pPr>
      <w:r>
        <w:t>What type of information should be on it?</w:t>
      </w:r>
    </w:p>
    <w:p w14:paraId="25D52F91" w14:textId="4DD21980" w:rsidR="008F1A24" w:rsidRDefault="00EE0568" w:rsidP="008F1A24">
      <w:pPr>
        <w:pStyle w:val="ListBullet"/>
        <w:numPr>
          <w:ilvl w:val="1"/>
          <w:numId w:val="3"/>
        </w:numPr>
      </w:pPr>
      <w:r>
        <w:t>Product information (images, descriptions)</w:t>
      </w:r>
    </w:p>
    <w:p w14:paraId="20B78C7D" w14:textId="126EC553" w:rsidR="00EE0568" w:rsidRDefault="00EE0568" w:rsidP="00EE0568">
      <w:pPr>
        <w:pStyle w:val="ListBullet"/>
        <w:numPr>
          <w:ilvl w:val="1"/>
          <w:numId w:val="3"/>
        </w:numPr>
      </w:pPr>
      <w:r>
        <w:t>Staff Information (images, descriptions)</w:t>
      </w:r>
    </w:p>
    <w:p w14:paraId="041998A8" w14:textId="00ABE4FE" w:rsidR="00095A7C" w:rsidRDefault="00095A7C" w:rsidP="00095A7C">
      <w:pPr>
        <w:pStyle w:val="ListBullet"/>
        <w:numPr>
          <w:ilvl w:val="1"/>
          <w:numId w:val="3"/>
        </w:numPr>
      </w:pPr>
      <w:r>
        <w:t>Lesson Information</w:t>
      </w:r>
    </w:p>
    <w:p w14:paraId="5A0E4DE5" w14:textId="77777777" w:rsidR="00416864" w:rsidRDefault="002314DF" w:rsidP="002314DF">
      <w:pPr>
        <w:pStyle w:val="ListBullet"/>
      </w:pPr>
      <w:r>
        <w:t>Technical Requirements</w:t>
      </w:r>
    </w:p>
    <w:p w14:paraId="71CF364F" w14:textId="77777777" w:rsidR="002314DF" w:rsidRDefault="002314DF" w:rsidP="002314DF">
      <w:pPr>
        <w:pStyle w:val="ListBullet"/>
        <w:numPr>
          <w:ilvl w:val="1"/>
          <w:numId w:val="3"/>
        </w:numPr>
      </w:pPr>
      <w:r>
        <w:t>Contact Forms</w:t>
      </w:r>
    </w:p>
    <w:p w14:paraId="35637906" w14:textId="77777777" w:rsidR="002314DF" w:rsidRDefault="002314DF" w:rsidP="002314DF">
      <w:pPr>
        <w:pStyle w:val="ListBullet"/>
        <w:numPr>
          <w:ilvl w:val="1"/>
          <w:numId w:val="3"/>
        </w:numPr>
      </w:pPr>
      <w:r>
        <w:t>Content editable by client (admin page)</w:t>
      </w:r>
    </w:p>
    <w:p w14:paraId="4426ACA0" w14:textId="77777777" w:rsidR="002314DF" w:rsidRDefault="002314DF" w:rsidP="002314DF">
      <w:pPr>
        <w:pStyle w:val="ListBullet"/>
        <w:numPr>
          <w:ilvl w:val="1"/>
          <w:numId w:val="3"/>
        </w:numPr>
      </w:pPr>
      <w:r>
        <w:t xml:space="preserve">Login page for admin specifically </w:t>
      </w:r>
    </w:p>
    <w:sectPr w:rsidR="002314D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8BB77" w14:textId="77777777" w:rsidR="00426E86" w:rsidRDefault="00426E86">
      <w:r>
        <w:separator/>
      </w:r>
    </w:p>
    <w:p w14:paraId="731CC494" w14:textId="77777777" w:rsidR="00426E86" w:rsidRDefault="00426E86"/>
  </w:endnote>
  <w:endnote w:type="continuationSeparator" w:id="0">
    <w:p w14:paraId="0AD16EC2" w14:textId="77777777" w:rsidR="00426E86" w:rsidRDefault="00426E86">
      <w:r>
        <w:continuationSeparator/>
      </w:r>
    </w:p>
    <w:p w14:paraId="1F92B3F0" w14:textId="77777777" w:rsidR="00426E86" w:rsidRDefault="00426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622AC" w14:textId="77777777" w:rsidR="00416864" w:rsidRDefault="002432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5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AB61D" w14:textId="77777777" w:rsidR="00426E86" w:rsidRDefault="00426E86">
      <w:r>
        <w:separator/>
      </w:r>
    </w:p>
    <w:p w14:paraId="17F9424A" w14:textId="77777777" w:rsidR="00426E86" w:rsidRDefault="00426E86"/>
  </w:footnote>
  <w:footnote w:type="continuationSeparator" w:id="0">
    <w:p w14:paraId="14D5C4CF" w14:textId="77777777" w:rsidR="00426E86" w:rsidRDefault="00426E86">
      <w:r>
        <w:continuationSeparator/>
      </w:r>
    </w:p>
    <w:p w14:paraId="67EBE75A" w14:textId="77777777" w:rsidR="00426E86" w:rsidRDefault="00426E8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6074E"/>
    <w:multiLevelType w:val="hybridMultilevel"/>
    <w:tmpl w:val="6C8CC16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DF"/>
    <w:rsid w:val="00052AD6"/>
    <w:rsid w:val="00095A7C"/>
    <w:rsid w:val="000A6505"/>
    <w:rsid w:val="001575A8"/>
    <w:rsid w:val="002314DF"/>
    <w:rsid w:val="002432B3"/>
    <w:rsid w:val="00416864"/>
    <w:rsid w:val="00426E86"/>
    <w:rsid w:val="00444070"/>
    <w:rsid w:val="00473D6A"/>
    <w:rsid w:val="00853258"/>
    <w:rsid w:val="008613F7"/>
    <w:rsid w:val="008F1A24"/>
    <w:rsid w:val="00E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F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orneliusfroese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43</TotalTime>
  <Pages>2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Froese</dc:creator>
  <cp:keywords/>
  <dc:description/>
  <cp:lastModifiedBy>Cornelius Froese</cp:lastModifiedBy>
  <cp:revision>7</cp:revision>
  <dcterms:created xsi:type="dcterms:W3CDTF">2016-01-08T17:07:00Z</dcterms:created>
  <dcterms:modified xsi:type="dcterms:W3CDTF">2016-01-12T14:22:00Z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